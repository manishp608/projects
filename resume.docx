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14B4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0CB46D25" wp14:editId="00CBE7A8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3636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35FB278A" w14:textId="77777777" w:rsidTr="00B06922">
        <w:trPr>
          <w:trHeight w:val="3960"/>
        </w:trPr>
        <w:tc>
          <w:tcPr>
            <w:tcW w:w="3692" w:type="dxa"/>
            <w:vMerge w:val="restart"/>
          </w:tcPr>
          <w:p w14:paraId="68DB34C0" w14:textId="77777777" w:rsidR="00CF2BE7" w:rsidRDefault="00000000" w:rsidP="00B31DA4">
            <w:pPr>
              <w:pStyle w:val="Heading1"/>
            </w:pPr>
            <w:sdt>
              <w:sdtPr>
                <w:id w:val="1159350625"/>
                <w:placeholder>
                  <w:docPart w:val="6AF5291CDAFD44DA90B7F6ED806A016C"/>
                </w:placeholder>
                <w:temporary/>
                <w:showingPlcHdr/>
                <w15:appearance w15:val="hidden"/>
              </w:sdtPr>
              <w:sdtContent>
                <w:r w:rsidR="003F1D3E" w:rsidRPr="005B0AD4">
                  <w:t>Objective</w:t>
                </w:r>
              </w:sdtContent>
            </w:sdt>
          </w:p>
          <w:p w14:paraId="3C839127" w14:textId="77777777" w:rsidR="00CF2BE7" w:rsidRDefault="00CF2BE7" w:rsidP="003F1D3E"/>
          <w:p w14:paraId="1E64521F" w14:textId="5070DB54" w:rsidR="003F1D3E" w:rsidRPr="003F1D3E" w:rsidRDefault="00437481" w:rsidP="003F1D3E">
            <w:pPr>
              <w:rPr>
                <w:color w:val="auto"/>
                <w:szCs w:val="20"/>
              </w:rPr>
            </w:pPr>
            <w:r>
              <w:t>To obtain a</w:t>
            </w:r>
            <w:r w:rsidR="00760BE7">
              <w:t>n opportunity to work with other people who share the same interest and contribute to the development as a whole.</w:t>
            </w:r>
            <w:r>
              <w:t>.</w:t>
            </w:r>
            <w:r w:rsidR="00771A46">
              <w:t xml:space="preserve"> </w:t>
            </w:r>
          </w:p>
          <w:p w14:paraId="09AF37A5" w14:textId="77777777" w:rsidR="00CF2BE7" w:rsidRPr="00EF0E02" w:rsidRDefault="00CF2BE7" w:rsidP="000968D6"/>
        </w:tc>
        <w:tc>
          <w:tcPr>
            <w:tcW w:w="737" w:type="dxa"/>
            <w:vMerge w:val="restart"/>
          </w:tcPr>
          <w:p w14:paraId="21F67A4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7BCC3C4" w14:textId="321DA430" w:rsidR="00CF2BE7" w:rsidRPr="00771A46" w:rsidRDefault="00437481" w:rsidP="00B86C53">
            <w:pPr>
              <w:pStyle w:val="Title"/>
              <w:rPr>
                <w:szCs w:val="96"/>
                <w:lang w:val="de-DE"/>
              </w:rPr>
            </w:pPr>
            <w:r>
              <w:t>Palavalasa Manish</w:t>
            </w:r>
          </w:p>
          <w:p w14:paraId="6FAEF9DC" w14:textId="7A99CE29" w:rsidR="00CF2BE7" w:rsidRPr="00020BEB" w:rsidRDefault="00640783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>STUDENT</w:t>
            </w:r>
          </w:p>
          <w:p w14:paraId="26B46DF3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72EAD505" w14:textId="6A916886" w:rsidR="00CF2BE7" w:rsidRPr="00EF0E02" w:rsidRDefault="00437481" w:rsidP="00850571">
            <w:r>
              <w:t>I am passionate ab</w:t>
            </w:r>
            <w:r w:rsidR="00640783">
              <w:t>out Computer Science with a strong interest in Open Source and AI/ML technologies. Want to collab with experienced persons for contributing to development as a whole.</w:t>
            </w:r>
          </w:p>
        </w:tc>
      </w:tr>
      <w:tr w:rsidR="00CF2BE7" w:rsidRPr="00020BEB" w14:paraId="1F0AD808" w14:textId="77777777" w:rsidTr="00CF2BE7">
        <w:trPr>
          <w:trHeight w:val="90"/>
        </w:trPr>
        <w:tc>
          <w:tcPr>
            <w:tcW w:w="3692" w:type="dxa"/>
            <w:vMerge/>
          </w:tcPr>
          <w:p w14:paraId="7F28A362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510E707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047BDE46" w14:textId="77777777" w:rsidR="00CF2BE7" w:rsidRPr="00AD590F" w:rsidRDefault="00CF2BE7" w:rsidP="00F46F61"/>
        </w:tc>
      </w:tr>
      <w:tr w:rsidR="00CF2BE7" w:rsidRPr="00020BEB" w14:paraId="43701A12" w14:textId="77777777" w:rsidTr="00771A46">
        <w:trPr>
          <w:trHeight w:val="432"/>
        </w:trPr>
        <w:tc>
          <w:tcPr>
            <w:tcW w:w="3692" w:type="dxa"/>
            <w:vMerge w:val="restart"/>
          </w:tcPr>
          <w:p w14:paraId="7E0E7202" w14:textId="77777777" w:rsidR="00CF2BE7" w:rsidRDefault="00CF2BE7" w:rsidP="003F1D3E"/>
          <w:p w14:paraId="0B38C565" w14:textId="77777777" w:rsidR="00CF2BE7" w:rsidRDefault="00CF2BE7" w:rsidP="003F1D3E"/>
          <w:p w14:paraId="1BF9612D" w14:textId="77777777" w:rsidR="00CF2BE7" w:rsidRPr="00771A46" w:rsidRDefault="00000000" w:rsidP="00771A46">
            <w:pPr>
              <w:pStyle w:val="Heading1"/>
            </w:pPr>
            <w:sdt>
              <w:sdtPr>
                <w:id w:val="-1704474398"/>
                <w:placeholder>
                  <w:docPart w:val="8538E3EB781A4EC9B4247AC3EF8E205F"/>
                </w:placeholder>
                <w:showingPlcHdr/>
                <w15:appearance w15:val="hidden"/>
              </w:sdtPr>
              <w:sdtContent>
                <w:r w:rsidR="003F1D3E" w:rsidRPr="00771A46">
                  <w:t>CONTACT</w:t>
                </w:r>
              </w:sdtContent>
            </w:sdt>
          </w:p>
          <w:p w14:paraId="4911B8A4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5549234C" w14:textId="696B9798" w:rsidR="00CF2BE7" w:rsidRPr="00437481" w:rsidRDefault="00437481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hyperlink r:id="rId8" w:history="1">
              <w:r w:rsidRPr="008524CE">
                <w:rPr>
                  <w:rStyle w:val="Hyperlink"/>
                  <w:noProof/>
                  <w:lang w:val="it-IT"/>
                </w:rPr>
                <w:t>manishpalavalasa@gmail.com</w:t>
              </w:r>
            </w:hyperlink>
          </w:p>
          <w:p w14:paraId="71DBFF16" w14:textId="024752A0" w:rsidR="00CF2BE7" w:rsidRDefault="00760BE7" w:rsidP="00760BE7">
            <w:pPr>
              <w:pStyle w:val="ListBullet"/>
            </w:pPr>
            <w:hyperlink r:id="rId9" w:history="1">
              <w:r w:rsidRPr="00511357">
                <w:rPr>
                  <w:rStyle w:val="Hyperlink"/>
                </w:rPr>
                <w:t>https://manishp608.github.io/devlog/</w:t>
              </w:r>
            </w:hyperlink>
          </w:p>
          <w:p w14:paraId="3D6C2E5E" w14:textId="72FD5323" w:rsidR="00760BE7" w:rsidRDefault="00BB3F45" w:rsidP="00760BE7">
            <w:pPr>
              <w:pStyle w:val="ListBullet"/>
            </w:pPr>
            <w:hyperlink r:id="rId10" w:history="1">
              <w:r w:rsidRPr="00511357">
                <w:rPr>
                  <w:rStyle w:val="Hyperlink"/>
                </w:rPr>
                <w:t>https://www.linkedin.com/in/palavalasa-manish-665aaa2b9/</w:t>
              </w:r>
            </w:hyperlink>
          </w:p>
          <w:p w14:paraId="3EBD62E2" w14:textId="77777777" w:rsidR="00BB3F45" w:rsidRDefault="00BB3F45" w:rsidP="00BB3F45">
            <w:pPr>
              <w:pStyle w:val="ListBullet"/>
              <w:numPr>
                <w:ilvl w:val="0"/>
                <w:numId w:val="0"/>
              </w:numPr>
            </w:pPr>
          </w:p>
          <w:p w14:paraId="1FD5DF16" w14:textId="77777777" w:rsidR="00CF2BE7" w:rsidRDefault="00CF2BE7" w:rsidP="008770FA"/>
          <w:p w14:paraId="6ADC1EA4" w14:textId="77777777" w:rsidR="008770FA" w:rsidRDefault="008770FA" w:rsidP="00CF2BE7">
            <w:pPr>
              <w:pStyle w:val="Heading1"/>
            </w:pPr>
          </w:p>
          <w:p w14:paraId="199056A4" w14:textId="77777777" w:rsidR="008770FA" w:rsidRDefault="008770FA" w:rsidP="00CF2BE7">
            <w:pPr>
              <w:pStyle w:val="Heading1"/>
            </w:pPr>
          </w:p>
          <w:p w14:paraId="51589C22" w14:textId="77777777" w:rsidR="00CF2BE7" w:rsidRPr="00C822BF" w:rsidRDefault="00000000" w:rsidP="00CF2BE7">
            <w:pPr>
              <w:pStyle w:val="Heading1"/>
            </w:pPr>
            <w:sdt>
              <w:sdtPr>
                <w:id w:val="-1334530411"/>
                <w:placeholder>
                  <w:docPart w:val="4792E7C9C068433E85A53830008F180B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EDUCATION</w:t>
                </w:r>
              </w:sdtContent>
            </w:sdt>
          </w:p>
          <w:p w14:paraId="4F6A93ED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964AEC8" w14:textId="60D92A9B" w:rsidR="00CF2BE7" w:rsidRDefault="00437481" w:rsidP="00CF2BE7">
            <w:pPr>
              <w:rPr>
                <w:lang w:val="it-IT"/>
              </w:rPr>
            </w:pPr>
            <w:r>
              <w:rPr>
                <w:lang w:val="it-IT"/>
              </w:rPr>
              <w:t>B.Tech</w:t>
            </w:r>
            <w:r w:rsidR="00DE4970">
              <w:rPr>
                <w:lang w:val="it-IT"/>
              </w:rPr>
              <w:t xml:space="preserve"> 2nd year</w:t>
            </w:r>
            <w:r>
              <w:rPr>
                <w:lang w:val="it-IT"/>
              </w:rPr>
              <w:t xml:space="preserve"> in Comupter Science, IIIT Design and Manufacturing, Kurnool.</w:t>
            </w:r>
          </w:p>
          <w:p w14:paraId="1E6891D1" w14:textId="77777777" w:rsidR="00040E0C" w:rsidRDefault="00040E0C" w:rsidP="00CF2BE7">
            <w:pPr>
              <w:rPr>
                <w:lang w:val="it-IT"/>
              </w:rPr>
            </w:pPr>
          </w:p>
          <w:p w14:paraId="16C05E8D" w14:textId="1E0795E3" w:rsidR="001545D4" w:rsidRDefault="00C2300F" w:rsidP="00CF2BE7">
            <w:pPr>
              <w:rPr>
                <w:lang w:val="it-IT"/>
              </w:rPr>
            </w:pPr>
            <w:r>
              <w:rPr>
                <w:lang w:val="it-IT"/>
              </w:rPr>
              <w:t>CGPA – 7.</w:t>
            </w:r>
            <w:r w:rsidR="00287D17">
              <w:rPr>
                <w:lang w:val="it-IT"/>
              </w:rPr>
              <w:t>9</w:t>
            </w:r>
          </w:p>
          <w:p w14:paraId="4691EA26" w14:textId="77777777" w:rsidR="00CF2BE7" w:rsidRDefault="00CF2BE7" w:rsidP="008770FA">
            <w:pPr>
              <w:rPr>
                <w:lang w:val="it-IT"/>
              </w:rPr>
            </w:pPr>
          </w:p>
          <w:p w14:paraId="66D0962F" w14:textId="77777777" w:rsidR="008770FA" w:rsidRDefault="008770FA" w:rsidP="008770FA">
            <w:pPr>
              <w:rPr>
                <w:lang w:val="it-IT"/>
              </w:rPr>
            </w:pPr>
          </w:p>
          <w:p w14:paraId="6B1E75DE" w14:textId="77777777" w:rsidR="00CF2BE7" w:rsidRDefault="00CF2BE7" w:rsidP="008770FA">
            <w:pPr>
              <w:rPr>
                <w:lang w:val="it-IT"/>
              </w:rPr>
            </w:pPr>
          </w:p>
          <w:p w14:paraId="0A9CBBF7" w14:textId="77777777" w:rsidR="00CF2BE7" w:rsidRDefault="00CF2BE7" w:rsidP="008770FA">
            <w:pPr>
              <w:rPr>
                <w:lang w:val="it-IT"/>
              </w:rPr>
            </w:pPr>
          </w:p>
          <w:p w14:paraId="39E39F04" w14:textId="77777777" w:rsidR="00CF2BE7" w:rsidRPr="00C822BF" w:rsidRDefault="00000000" w:rsidP="00CF2BE7">
            <w:pPr>
              <w:pStyle w:val="Heading1"/>
            </w:pPr>
            <w:sdt>
              <w:sdtPr>
                <w:id w:val="1687565607"/>
                <w:placeholder>
                  <w:docPart w:val="ACD1239F569E44E08E21BD868C529360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6C581D57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0B6A77FD" w14:textId="311C50AF" w:rsidR="00CF2BE7" w:rsidRPr="00771A46" w:rsidRDefault="00DE56C4" w:rsidP="00771A46">
            <w:pPr>
              <w:pStyle w:val="ListBullet"/>
            </w:pPr>
            <w:r>
              <w:t>Contributor</w:t>
            </w:r>
          </w:p>
          <w:p w14:paraId="0E89CF3F" w14:textId="76DF0BEB" w:rsidR="003F1D3E" w:rsidRPr="00771A46" w:rsidRDefault="00DE56C4" w:rsidP="00771A46">
            <w:pPr>
              <w:pStyle w:val="ListBullet"/>
            </w:pPr>
            <w:r>
              <w:t>Good in C and Python</w:t>
            </w:r>
          </w:p>
          <w:p w14:paraId="57E06F6A" w14:textId="4513843F" w:rsidR="003F1D3E" w:rsidRPr="00771A46" w:rsidRDefault="00DE56C4" w:rsidP="00771A46">
            <w:pPr>
              <w:pStyle w:val="ListBullet"/>
            </w:pPr>
            <w:r>
              <w:t>Knowledge of Unity</w:t>
            </w:r>
          </w:p>
          <w:p w14:paraId="581F12F1" w14:textId="77777777" w:rsidR="00CF2BE7" w:rsidRPr="00CF2BE7" w:rsidRDefault="00000000" w:rsidP="00771A46">
            <w:pPr>
              <w:pStyle w:val="ListBullet"/>
            </w:pPr>
            <w:sdt>
              <w:sdtPr>
                <w:id w:val="-144671276"/>
                <w:placeholder>
                  <w:docPart w:val="F3D29A84C5244B6EB9AE3471B19B44FA"/>
                </w:placeholder>
                <w:temporary/>
                <w:showingPlcHdr/>
                <w15:appearance w15:val="hidden"/>
              </w:sdtPr>
              <w:sdtContent>
                <w:r w:rsidR="003F1D3E" w:rsidRPr="00771A46">
                  <w:t>Project management</w:t>
                </w:r>
              </w:sdtContent>
            </w:sdt>
          </w:p>
        </w:tc>
        <w:tc>
          <w:tcPr>
            <w:tcW w:w="737" w:type="dxa"/>
            <w:vMerge/>
          </w:tcPr>
          <w:p w14:paraId="3B2694C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52272981" w14:textId="77777777" w:rsidR="00CF2BE7" w:rsidRPr="00CA07A7" w:rsidRDefault="00CF2BE7" w:rsidP="00F46F61"/>
        </w:tc>
      </w:tr>
      <w:tr w:rsidR="00CF2BE7" w:rsidRPr="00020BEB" w14:paraId="24935572" w14:textId="77777777" w:rsidTr="003F1D3E">
        <w:trPr>
          <w:trHeight w:val="3195"/>
        </w:trPr>
        <w:tc>
          <w:tcPr>
            <w:tcW w:w="3692" w:type="dxa"/>
            <w:vMerge/>
          </w:tcPr>
          <w:p w14:paraId="3EA50712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C0D11E8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C80DDAB" w14:textId="66C4A74F" w:rsidR="003F1C84" w:rsidRDefault="003F1C84" w:rsidP="003F1C84">
            <w:pPr>
              <w:pStyle w:val="Heading1"/>
            </w:pPr>
            <w:r>
              <w:t>Technical SKills</w:t>
            </w:r>
          </w:p>
          <w:p w14:paraId="1A4C9C5F" w14:textId="77777777" w:rsidR="003F1C84" w:rsidRPr="003F1C84" w:rsidRDefault="003F1C84" w:rsidP="003F1C84"/>
          <w:p w14:paraId="3B133645" w14:textId="56846BD8" w:rsidR="00CF2BE7" w:rsidRPr="003F1C84" w:rsidRDefault="00A079FB" w:rsidP="003F1C8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t>Have idea about entry level Frontend.</w:t>
            </w:r>
          </w:p>
          <w:p w14:paraId="68B80BD0" w14:textId="77777777" w:rsidR="003F1C84" w:rsidRPr="003F1C84" w:rsidRDefault="003F1C84" w:rsidP="003F1C84">
            <w:pPr>
              <w:ind w:left="360"/>
              <w:rPr>
                <w:color w:val="auto"/>
                <w:szCs w:val="20"/>
              </w:rPr>
            </w:pPr>
          </w:p>
          <w:p w14:paraId="0FA1DB4C" w14:textId="7C442C1E" w:rsidR="003F1C84" w:rsidRPr="003F1C84" w:rsidRDefault="003F1C84" w:rsidP="003F1C8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t xml:space="preserve">Knowledge of </w:t>
            </w:r>
            <w:r w:rsidR="00A079FB">
              <w:t>C, python, C#</w:t>
            </w:r>
          </w:p>
          <w:p w14:paraId="107D6472" w14:textId="77777777" w:rsidR="003F1C84" w:rsidRPr="003F1C84" w:rsidRDefault="003F1C84" w:rsidP="003F1C84">
            <w:pPr>
              <w:rPr>
                <w:color w:val="auto"/>
                <w:szCs w:val="20"/>
              </w:rPr>
            </w:pPr>
          </w:p>
          <w:p w14:paraId="62480107" w14:textId="5B4A0E31" w:rsidR="003F1C84" w:rsidRDefault="00A079FB" w:rsidP="003F1C8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Entry level understanding of Unity game engine.</w:t>
            </w:r>
          </w:p>
          <w:p w14:paraId="1E2347F1" w14:textId="77777777" w:rsidR="003F1C84" w:rsidRPr="003F1C84" w:rsidRDefault="003F1C84" w:rsidP="003F1C84">
            <w:pPr>
              <w:rPr>
                <w:color w:val="auto"/>
                <w:szCs w:val="20"/>
              </w:rPr>
            </w:pPr>
          </w:p>
          <w:p w14:paraId="126AC1A3" w14:textId="25EFBE35" w:rsidR="003F1C84" w:rsidRPr="003F1C84" w:rsidRDefault="003F1C84" w:rsidP="003F1C84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Knowledge of various specific devices and hardware.</w:t>
            </w:r>
          </w:p>
        </w:tc>
      </w:tr>
      <w:tr w:rsidR="00CF2BE7" w:rsidRPr="00020BEB" w14:paraId="60E8E735" w14:textId="77777777" w:rsidTr="00CF2BE7">
        <w:trPr>
          <w:trHeight w:val="180"/>
        </w:trPr>
        <w:tc>
          <w:tcPr>
            <w:tcW w:w="3692" w:type="dxa"/>
            <w:vMerge/>
          </w:tcPr>
          <w:p w14:paraId="4341B7FA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B3BC93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4FA20855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1626932D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322BBECF" w14:textId="77777777" w:rsidTr="003F1D3E">
        <w:trPr>
          <w:trHeight w:val="512"/>
        </w:trPr>
        <w:tc>
          <w:tcPr>
            <w:tcW w:w="3692" w:type="dxa"/>
            <w:vMerge/>
          </w:tcPr>
          <w:p w14:paraId="61FACF7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DF6FC8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74376A7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1ABF4390" w14:textId="77777777" w:rsidTr="003F1D3E">
        <w:trPr>
          <w:trHeight w:val="2187"/>
        </w:trPr>
        <w:tc>
          <w:tcPr>
            <w:tcW w:w="3692" w:type="dxa"/>
            <w:vMerge/>
          </w:tcPr>
          <w:p w14:paraId="5343D26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BEAC28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CD253F5" w14:textId="1BF43DE6" w:rsidR="00072B96" w:rsidRDefault="00072B96" w:rsidP="00072B96">
            <w:pPr>
              <w:pStyle w:val="Heading1"/>
            </w:pPr>
            <w:r>
              <w:t>Hobbies and Achievements</w:t>
            </w:r>
          </w:p>
          <w:p w14:paraId="695E4297" w14:textId="12965BFE" w:rsidR="00072B96" w:rsidRDefault="00A079FB" w:rsidP="00072B96">
            <w:pPr>
              <w:pStyle w:val="ListParagraph"/>
              <w:numPr>
                <w:ilvl w:val="0"/>
                <w:numId w:val="10"/>
              </w:numPr>
            </w:pPr>
            <w:r>
              <w:t>Made a clone of flappy bird in Unity. Also made pong in both Unity and python.</w:t>
            </w:r>
          </w:p>
          <w:p w14:paraId="008D30BE" w14:textId="77777777" w:rsidR="00072B96" w:rsidRDefault="00072B96" w:rsidP="00072B96"/>
          <w:p w14:paraId="0BC2EB80" w14:textId="7640ACB0" w:rsidR="00072B96" w:rsidRDefault="00072B96" w:rsidP="00072B96">
            <w:pPr>
              <w:pStyle w:val="ListParagraph"/>
              <w:numPr>
                <w:ilvl w:val="0"/>
                <w:numId w:val="10"/>
              </w:numPr>
            </w:pPr>
            <w:r>
              <w:t>Likes playing games</w:t>
            </w:r>
          </w:p>
          <w:p w14:paraId="16DC1353" w14:textId="77777777" w:rsidR="00072B96" w:rsidRDefault="00072B96" w:rsidP="00072B96"/>
          <w:p w14:paraId="3DA2348C" w14:textId="51EF9924" w:rsidR="00072B96" w:rsidRPr="00072B96" w:rsidRDefault="00AC4CE5" w:rsidP="00072B96">
            <w:pPr>
              <w:pStyle w:val="ListParagraph"/>
              <w:numPr>
                <w:ilvl w:val="0"/>
                <w:numId w:val="10"/>
              </w:numPr>
            </w:pPr>
            <w:r>
              <w:t>Made a basic website and want to blog in it.</w:t>
            </w:r>
          </w:p>
          <w:p w14:paraId="0FB7D6FC" w14:textId="3549B003" w:rsidR="00CF2BE7" w:rsidRPr="00072B96" w:rsidRDefault="00CF2BE7" w:rsidP="00072B96">
            <w:pPr>
              <w:pStyle w:val="Heading2"/>
            </w:pPr>
          </w:p>
        </w:tc>
      </w:tr>
      <w:tr w:rsidR="003F1D3E" w:rsidRPr="00020BEB" w14:paraId="78E32768" w14:textId="77777777" w:rsidTr="003F1D3E">
        <w:trPr>
          <w:trHeight w:val="153"/>
        </w:trPr>
        <w:tc>
          <w:tcPr>
            <w:tcW w:w="3692" w:type="dxa"/>
            <w:vMerge/>
          </w:tcPr>
          <w:p w14:paraId="368F9FC3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EF0DB60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391CBC0E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1E67382F" w14:textId="77777777" w:rsidR="003F1D3E" w:rsidRDefault="003F1D3E" w:rsidP="00CF2BE7">
            <w:pPr>
              <w:pStyle w:val="Heading1"/>
            </w:pPr>
          </w:p>
        </w:tc>
      </w:tr>
      <w:tr w:rsidR="00CF2BE7" w:rsidRPr="00020BEB" w14:paraId="419026BA" w14:textId="77777777" w:rsidTr="003F1D3E">
        <w:trPr>
          <w:trHeight w:val="215"/>
        </w:trPr>
        <w:tc>
          <w:tcPr>
            <w:tcW w:w="3692" w:type="dxa"/>
            <w:vMerge/>
          </w:tcPr>
          <w:p w14:paraId="3D6BB3C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7DD6C0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48731D9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3B6861B8" w14:textId="77777777" w:rsidTr="00CF2BE7">
        <w:trPr>
          <w:trHeight w:val="80"/>
        </w:trPr>
        <w:tc>
          <w:tcPr>
            <w:tcW w:w="3692" w:type="dxa"/>
            <w:vMerge/>
          </w:tcPr>
          <w:p w14:paraId="522A7FB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371862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D4118C3" w14:textId="77777777" w:rsidR="00072B96" w:rsidRDefault="00072B96" w:rsidP="00343C48">
            <w:pPr>
              <w:pStyle w:val="Heading2"/>
            </w:pPr>
            <w:r>
              <w:t>Soft skills</w:t>
            </w:r>
          </w:p>
          <w:p w14:paraId="3A82E736" w14:textId="77777777" w:rsidR="00CF2BE7" w:rsidRDefault="00343C48" w:rsidP="00072B96">
            <w:pPr>
              <w:pStyle w:val="Heading2"/>
              <w:rPr>
                <w:rStyle w:val="NotBold"/>
              </w:rPr>
            </w:pPr>
            <w:r>
              <w:t xml:space="preserve"> </w:t>
            </w:r>
          </w:p>
          <w:p w14:paraId="56AB2775" w14:textId="6C859A1D" w:rsidR="00072B96" w:rsidRDefault="00746CDB" w:rsidP="00072B96">
            <w:pPr>
              <w:pStyle w:val="ListParagraph"/>
              <w:numPr>
                <w:ilvl w:val="0"/>
                <w:numId w:val="12"/>
              </w:numPr>
            </w:pPr>
            <w:r>
              <w:t>Worked for a small group project.</w:t>
            </w:r>
          </w:p>
          <w:p w14:paraId="763F7DD1" w14:textId="5C919DC0" w:rsidR="00072B96" w:rsidRDefault="00072B96" w:rsidP="00072B96">
            <w:pPr>
              <w:ind w:left="360"/>
            </w:pPr>
          </w:p>
          <w:p w14:paraId="699966FA" w14:textId="77777777" w:rsidR="00072B96" w:rsidRDefault="00072B96" w:rsidP="00072B96">
            <w:pPr>
              <w:pStyle w:val="ListParagraph"/>
              <w:numPr>
                <w:ilvl w:val="0"/>
                <w:numId w:val="12"/>
              </w:numPr>
            </w:pPr>
            <w:r>
              <w:t>Good at communicating in English, Hindi and Telugu.</w:t>
            </w:r>
          </w:p>
          <w:p w14:paraId="3D1075F6" w14:textId="77777777" w:rsidR="00072B96" w:rsidRDefault="00072B96" w:rsidP="00072B96">
            <w:pPr>
              <w:pStyle w:val="ListParagraph"/>
            </w:pPr>
          </w:p>
          <w:p w14:paraId="2071737E" w14:textId="0F236AE0" w:rsidR="00072B96" w:rsidRPr="00072B96" w:rsidRDefault="00072B96" w:rsidP="00072B96">
            <w:pPr>
              <w:pStyle w:val="ListParagraph"/>
              <w:numPr>
                <w:ilvl w:val="0"/>
                <w:numId w:val="12"/>
              </w:numPr>
            </w:pPr>
            <w:r>
              <w:t>Always excited to try out new stuff</w:t>
            </w:r>
            <w:r w:rsidR="005650B2">
              <w:t>.</w:t>
            </w:r>
          </w:p>
        </w:tc>
      </w:tr>
    </w:tbl>
    <w:p w14:paraId="2E79AB7C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995CF" w14:textId="77777777" w:rsidR="00564D27" w:rsidRDefault="00564D27" w:rsidP="00AA35A8">
      <w:pPr>
        <w:spacing w:line="240" w:lineRule="auto"/>
      </w:pPr>
      <w:r>
        <w:separator/>
      </w:r>
    </w:p>
  </w:endnote>
  <w:endnote w:type="continuationSeparator" w:id="0">
    <w:p w14:paraId="4C6576B8" w14:textId="77777777" w:rsidR="00564D27" w:rsidRDefault="00564D27" w:rsidP="00AA35A8">
      <w:pPr>
        <w:spacing w:line="240" w:lineRule="auto"/>
      </w:pPr>
      <w:r>
        <w:continuationSeparator/>
      </w:r>
    </w:p>
  </w:endnote>
  <w:endnote w:type="continuationNotice" w:id="1">
    <w:p w14:paraId="6888D784" w14:textId="77777777" w:rsidR="00564D27" w:rsidRDefault="00564D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85382" w14:textId="77777777" w:rsidR="00564D27" w:rsidRDefault="00564D27" w:rsidP="00AA35A8">
      <w:pPr>
        <w:spacing w:line="240" w:lineRule="auto"/>
      </w:pPr>
      <w:r>
        <w:separator/>
      </w:r>
    </w:p>
  </w:footnote>
  <w:footnote w:type="continuationSeparator" w:id="0">
    <w:p w14:paraId="06F99A89" w14:textId="77777777" w:rsidR="00564D27" w:rsidRDefault="00564D27" w:rsidP="00AA35A8">
      <w:pPr>
        <w:spacing w:line="240" w:lineRule="auto"/>
      </w:pPr>
      <w:r>
        <w:continuationSeparator/>
      </w:r>
    </w:p>
  </w:footnote>
  <w:footnote w:type="continuationNotice" w:id="1">
    <w:p w14:paraId="0AB385C7" w14:textId="77777777" w:rsidR="00564D27" w:rsidRDefault="00564D2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B2F4D"/>
    <w:multiLevelType w:val="hybridMultilevel"/>
    <w:tmpl w:val="B11CE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96A37"/>
    <w:multiLevelType w:val="hybridMultilevel"/>
    <w:tmpl w:val="1930C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6120D"/>
    <w:multiLevelType w:val="hybridMultilevel"/>
    <w:tmpl w:val="3BD01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357E9"/>
    <w:multiLevelType w:val="hybridMultilevel"/>
    <w:tmpl w:val="9DFA2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1"/>
  </w:num>
  <w:num w:numId="3" w16cid:durableId="1774394388">
    <w:abstractNumId w:val="3"/>
  </w:num>
  <w:num w:numId="4" w16cid:durableId="2058429382">
    <w:abstractNumId w:val="5"/>
  </w:num>
  <w:num w:numId="5" w16cid:durableId="537013467">
    <w:abstractNumId w:val="2"/>
  </w:num>
  <w:num w:numId="6" w16cid:durableId="1832286735">
    <w:abstractNumId w:val="7"/>
  </w:num>
  <w:num w:numId="7" w16cid:durableId="909921174">
    <w:abstractNumId w:val="0"/>
  </w:num>
  <w:num w:numId="8" w16cid:durableId="1533300515">
    <w:abstractNumId w:val="9"/>
  </w:num>
  <w:num w:numId="9" w16cid:durableId="80297756">
    <w:abstractNumId w:val="8"/>
  </w:num>
  <w:num w:numId="10" w16cid:durableId="611743239">
    <w:abstractNumId w:val="6"/>
  </w:num>
  <w:num w:numId="11" w16cid:durableId="572813749">
    <w:abstractNumId w:val="10"/>
  </w:num>
  <w:num w:numId="12" w16cid:durableId="1427268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81"/>
    <w:rsid w:val="0000752A"/>
    <w:rsid w:val="00016465"/>
    <w:rsid w:val="000176BD"/>
    <w:rsid w:val="00020833"/>
    <w:rsid w:val="00020BEB"/>
    <w:rsid w:val="00033263"/>
    <w:rsid w:val="000334C1"/>
    <w:rsid w:val="00040E0C"/>
    <w:rsid w:val="00072B96"/>
    <w:rsid w:val="000873F6"/>
    <w:rsid w:val="000968D6"/>
    <w:rsid w:val="000B286F"/>
    <w:rsid w:val="000D134B"/>
    <w:rsid w:val="0010041D"/>
    <w:rsid w:val="001052AA"/>
    <w:rsid w:val="00121919"/>
    <w:rsid w:val="00124ED6"/>
    <w:rsid w:val="001545D4"/>
    <w:rsid w:val="00157511"/>
    <w:rsid w:val="00167789"/>
    <w:rsid w:val="00194704"/>
    <w:rsid w:val="001A4559"/>
    <w:rsid w:val="001B160B"/>
    <w:rsid w:val="001F1665"/>
    <w:rsid w:val="00203213"/>
    <w:rsid w:val="002236D5"/>
    <w:rsid w:val="0023757B"/>
    <w:rsid w:val="00243756"/>
    <w:rsid w:val="00253CBD"/>
    <w:rsid w:val="00262F38"/>
    <w:rsid w:val="0027193E"/>
    <w:rsid w:val="00287D17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C84"/>
    <w:rsid w:val="003F1D3E"/>
    <w:rsid w:val="0041245C"/>
    <w:rsid w:val="00413BF1"/>
    <w:rsid w:val="00415CF3"/>
    <w:rsid w:val="00427300"/>
    <w:rsid w:val="00437481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63FF1"/>
    <w:rsid w:val="00564D27"/>
    <w:rsid w:val="005650B2"/>
    <w:rsid w:val="00583F2A"/>
    <w:rsid w:val="005E11A5"/>
    <w:rsid w:val="00607A35"/>
    <w:rsid w:val="006219AA"/>
    <w:rsid w:val="00626B3C"/>
    <w:rsid w:val="00640783"/>
    <w:rsid w:val="00660FBB"/>
    <w:rsid w:val="0069541B"/>
    <w:rsid w:val="006A1E18"/>
    <w:rsid w:val="006A37C0"/>
    <w:rsid w:val="006C7C99"/>
    <w:rsid w:val="006C7F5A"/>
    <w:rsid w:val="006D4544"/>
    <w:rsid w:val="00745AA9"/>
    <w:rsid w:val="00746B0A"/>
    <w:rsid w:val="00746CDB"/>
    <w:rsid w:val="00760BE7"/>
    <w:rsid w:val="007704E6"/>
    <w:rsid w:val="00771A46"/>
    <w:rsid w:val="00772D95"/>
    <w:rsid w:val="00791376"/>
    <w:rsid w:val="00791C5D"/>
    <w:rsid w:val="007B4FF4"/>
    <w:rsid w:val="007D7F15"/>
    <w:rsid w:val="00831977"/>
    <w:rsid w:val="00836AA3"/>
    <w:rsid w:val="008377D9"/>
    <w:rsid w:val="00850571"/>
    <w:rsid w:val="008506D1"/>
    <w:rsid w:val="00871DB8"/>
    <w:rsid w:val="008770FA"/>
    <w:rsid w:val="00887E05"/>
    <w:rsid w:val="00890949"/>
    <w:rsid w:val="008A171A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73D6D"/>
    <w:rsid w:val="009805B1"/>
    <w:rsid w:val="009B4B3C"/>
    <w:rsid w:val="009B55A3"/>
    <w:rsid w:val="009D646A"/>
    <w:rsid w:val="00A079FB"/>
    <w:rsid w:val="00A365DA"/>
    <w:rsid w:val="00A633B0"/>
    <w:rsid w:val="00A82BE7"/>
    <w:rsid w:val="00A90A97"/>
    <w:rsid w:val="00AA1166"/>
    <w:rsid w:val="00AA35A8"/>
    <w:rsid w:val="00AB0853"/>
    <w:rsid w:val="00AC4CE5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B3F45"/>
    <w:rsid w:val="00BD2BE1"/>
    <w:rsid w:val="00BE3BF1"/>
    <w:rsid w:val="00BE3FED"/>
    <w:rsid w:val="00BE5968"/>
    <w:rsid w:val="00BF3DBB"/>
    <w:rsid w:val="00C0565B"/>
    <w:rsid w:val="00C163A1"/>
    <w:rsid w:val="00C2300F"/>
    <w:rsid w:val="00C33D8C"/>
    <w:rsid w:val="00C62E97"/>
    <w:rsid w:val="00C822B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4970"/>
    <w:rsid w:val="00DE56C4"/>
    <w:rsid w:val="00DE5F88"/>
    <w:rsid w:val="00DF2298"/>
    <w:rsid w:val="00DF56E6"/>
    <w:rsid w:val="00E067BA"/>
    <w:rsid w:val="00E147DE"/>
    <w:rsid w:val="00E244BD"/>
    <w:rsid w:val="00E360EA"/>
    <w:rsid w:val="00E77096"/>
    <w:rsid w:val="00E80D10"/>
    <w:rsid w:val="00EA5D33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67ECA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CBE74"/>
  <w15:chartTrackingRefBased/>
  <w15:docId w15:val="{75B26199-6B14-4675-974B-535B7B46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43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palavalas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lavalasa-manish-665aaa2b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ishp608.github.io/devlo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s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F5291CDAFD44DA90B7F6ED806A0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07AC-10A2-4DB2-A427-92CDF03EFCDF}"/>
      </w:docPartPr>
      <w:docPartBody>
        <w:p w:rsidR="0035372B" w:rsidRDefault="0035372B">
          <w:pPr>
            <w:pStyle w:val="6AF5291CDAFD44DA90B7F6ED806A016C"/>
          </w:pPr>
          <w:r w:rsidRPr="005B0AD4">
            <w:t>Objective</w:t>
          </w:r>
        </w:p>
      </w:docPartBody>
    </w:docPart>
    <w:docPart>
      <w:docPartPr>
        <w:name w:val="8538E3EB781A4EC9B4247AC3EF8E2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65442-9A1C-41E2-99DC-4899A187B95B}"/>
      </w:docPartPr>
      <w:docPartBody>
        <w:p w:rsidR="0035372B" w:rsidRDefault="0035372B">
          <w:pPr>
            <w:pStyle w:val="8538E3EB781A4EC9B4247AC3EF8E205F"/>
          </w:pPr>
          <w:r w:rsidRPr="00771A46">
            <w:t>CONTACT</w:t>
          </w:r>
        </w:p>
      </w:docPartBody>
    </w:docPart>
    <w:docPart>
      <w:docPartPr>
        <w:name w:val="4792E7C9C068433E85A53830008F1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BDD3-4CD3-42BD-B766-D24C9269BBCC}"/>
      </w:docPartPr>
      <w:docPartBody>
        <w:p w:rsidR="0035372B" w:rsidRDefault="0035372B">
          <w:pPr>
            <w:pStyle w:val="4792E7C9C068433E85A53830008F180B"/>
          </w:pPr>
          <w:r w:rsidRPr="00C822BF">
            <w:t>EDUCATION</w:t>
          </w:r>
        </w:p>
      </w:docPartBody>
    </w:docPart>
    <w:docPart>
      <w:docPartPr>
        <w:name w:val="ACD1239F569E44E08E21BD868C529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8B68E-C8B0-46B3-AFC5-F1CD6590DEBC}"/>
      </w:docPartPr>
      <w:docPartBody>
        <w:p w:rsidR="0035372B" w:rsidRDefault="0035372B">
          <w:pPr>
            <w:pStyle w:val="ACD1239F569E44E08E21BD868C529360"/>
          </w:pPr>
          <w:r w:rsidRPr="00C822BF">
            <w:t>SKILLS</w:t>
          </w:r>
        </w:p>
      </w:docPartBody>
    </w:docPart>
    <w:docPart>
      <w:docPartPr>
        <w:name w:val="F3D29A84C5244B6EB9AE3471B19B4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13D2-F75D-4392-AE50-33D7439ADF34}"/>
      </w:docPartPr>
      <w:docPartBody>
        <w:p w:rsidR="0035372B" w:rsidRDefault="0035372B">
          <w:pPr>
            <w:pStyle w:val="F3D29A84C5244B6EB9AE3471B19B44FA"/>
          </w:pPr>
          <w:r w:rsidRPr="00771A46">
            <w:t>Project management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2B"/>
    <w:rsid w:val="0035372B"/>
    <w:rsid w:val="00860C1F"/>
    <w:rsid w:val="00BE3BF1"/>
    <w:rsid w:val="00EA5D33"/>
    <w:rsid w:val="00F2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5291CDAFD44DA90B7F6ED806A016C">
    <w:name w:val="6AF5291CDAFD44DA90B7F6ED806A016C"/>
  </w:style>
  <w:style w:type="paragraph" w:customStyle="1" w:styleId="8538E3EB781A4EC9B4247AC3EF8E205F">
    <w:name w:val="8538E3EB781A4EC9B4247AC3EF8E205F"/>
  </w:style>
  <w:style w:type="paragraph" w:customStyle="1" w:styleId="4792E7C9C068433E85A53830008F180B">
    <w:name w:val="4792E7C9C068433E85A53830008F180B"/>
  </w:style>
  <w:style w:type="paragraph" w:customStyle="1" w:styleId="ACD1239F569E44E08E21BD868C529360">
    <w:name w:val="ACD1239F569E44E08E21BD868C529360"/>
  </w:style>
  <w:style w:type="paragraph" w:customStyle="1" w:styleId="F3D29A84C5244B6EB9AE3471B19B44FA">
    <w:name w:val="F3D29A84C5244B6EB9AE3471B19B4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palavalasa manish</cp:lastModifiedBy>
  <cp:revision>3</cp:revision>
  <dcterms:created xsi:type="dcterms:W3CDTF">2023-12-03T09:59:00Z</dcterms:created>
  <dcterms:modified xsi:type="dcterms:W3CDTF">2025-01-07T16:21:00Z</dcterms:modified>
</cp:coreProperties>
</file>